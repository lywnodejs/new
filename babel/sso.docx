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>初始化</w:t>
      </w:r>
    </w:p>
    <w:p>
      <w:pPr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550: checkEnv()  国内国外判断</w:t>
      </w:r>
    </w:p>
    <w:p>
      <w:pPr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553: checkWJEnv()  是否橙心优选</w:t>
      </w:r>
    </w:p>
    <w:p>
      <w:pPr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584: getDevice()     设置deviceid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590: getEnvironment()  内外网判断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602: initView()   初始化页面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deviceInfo()     初始化设备信息（client | pf | deviceId） 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641: 内外网区分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670: 根据条件设置全局背景图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707: 外网下的发送验证码逻辑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715: 点击登陆逻辑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813: 成功返回结果处理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 picNum &amp;&amp; result.errmsg != 2097152  显示网约车答题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 result.errmsg == 209715跳转redirect，打开设备确认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 else 重定向到redirect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927: initData()  初始化语言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      948: event()    监听语言选择变化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</w:t>
      </w:r>
      <w:r>
        <w:rPr>
          <w:rFonts w:hint="default"/>
          <w:sz w:val="28"/>
          <w:szCs w:val="28"/>
          <w:lang w:eastAsia="zh-CN"/>
          <w:woUserID w:val="1"/>
        </w:rPr>
        <w:t xml:space="preserve">   </w:t>
      </w:r>
      <w:r>
        <w:rPr>
          <w:rFonts w:hint="default"/>
          <w:sz w:val="28"/>
          <w:szCs w:val="28"/>
          <w:lang w:eastAsia="zh-CN"/>
          <w:woUserID w:val="1"/>
        </w:rPr>
        <w:t>1233: 获取电脑设备信息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>reset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69: getuuid()  设置uuid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134: Controller.init()  初始化页面数据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140: validateEnvironment  内外网判断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166: validateToken()用户信息存在时调用获取用户信息（token）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185: eventHandler()  用户操作事件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360: showStep1()   不存在用户token的情况或者获取用户信息失败的情况下 ，让用户输入用户名，验证码进入修改密码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369: showStep2()   进入修改页面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415: showSend()  手机验证登陆的话，显示邮件已发送。。。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</w:t>
      </w:r>
    </w:p>
    <w:p>
      <w:pPr>
        <w:ind w:left="0" w:leftChars="0" w:firstLine="0" w:firstLineChars="0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DFF6741"/>
    <w:rsid w:val="0F2B6FD9"/>
    <w:rsid w:val="183C240D"/>
    <w:rsid w:val="1AA24D9F"/>
    <w:rsid w:val="1CEF1876"/>
    <w:rsid w:val="27FEF6A2"/>
    <w:rsid w:val="28DA2E89"/>
    <w:rsid w:val="2A4254F9"/>
    <w:rsid w:val="2D1F32F4"/>
    <w:rsid w:val="323B4D81"/>
    <w:rsid w:val="34B70380"/>
    <w:rsid w:val="37DF195F"/>
    <w:rsid w:val="3AE174A3"/>
    <w:rsid w:val="3D6FC419"/>
    <w:rsid w:val="3DFD2A06"/>
    <w:rsid w:val="3EFDA567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DFDC998"/>
    <w:rsid w:val="6E5F49A6"/>
    <w:rsid w:val="6EFF0996"/>
    <w:rsid w:val="6FFF37D2"/>
    <w:rsid w:val="70DE2EF1"/>
    <w:rsid w:val="77EE5750"/>
    <w:rsid w:val="797D0C2E"/>
    <w:rsid w:val="7C5F4108"/>
    <w:rsid w:val="7F3DBE4B"/>
    <w:rsid w:val="7F79C282"/>
    <w:rsid w:val="7F7B6CAE"/>
    <w:rsid w:val="7FAFC922"/>
    <w:rsid w:val="7FBF6DD0"/>
    <w:rsid w:val="7FCD17FE"/>
    <w:rsid w:val="7FD7E9A0"/>
    <w:rsid w:val="7FE9FBB2"/>
    <w:rsid w:val="7FEF1918"/>
    <w:rsid w:val="7FF3AFE9"/>
    <w:rsid w:val="7FF7A90C"/>
    <w:rsid w:val="8FFFA67E"/>
    <w:rsid w:val="97DD359E"/>
    <w:rsid w:val="9FFF5753"/>
    <w:rsid w:val="A97F623E"/>
    <w:rsid w:val="AF39B7C0"/>
    <w:rsid w:val="AFBF8780"/>
    <w:rsid w:val="B4F98185"/>
    <w:rsid w:val="B6A5760A"/>
    <w:rsid w:val="BA57317D"/>
    <w:rsid w:val="BEEFCB4B"/>
    <w:rsid w:val="BFE6F841"/>
    <w:rsid w:val="BFFBC6E3"/>
    <w:rsid w:val="D5DE8897"/>
    <w:rsid w:val="E7FE3684"/>
    <w:rsid w:val="EFE7D5FF"/>
    <w:rsid w:val="EFFF70E4"/>
    <w:rsid w:val="F7EEC240"/>
    <w:rsid w:val="FB7F0AC5"/>
    <w:rsid w:val="FBB29652"/>
    <w:rsid w:val="FBF75102"/>
    <w:rsid w:val="FBFF2F6F"/>
    <w:rsid w:val="FDDC5620"/>
    <w:rsid w:val="FDEA700A"/>
    <w:rsid w:val="FE7B9640"/>
    <w:rsid w:val="FFBFCE42"/>
    <w:rsid w:val="FFFFA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WWO_wpscloud_20200821182541-3672310b3b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dcterms:modified xsi:type="dcterms:W3CDTF">2020-08-26T14:50:43Z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